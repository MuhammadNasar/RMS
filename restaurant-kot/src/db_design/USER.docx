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562" w:rsidRPr="00357562" w:rsidRDefault="00357562" w:rsidP="00357562">
      <w:pPr>
        <w:pStyle w:val="Header"/>
        <w:rPr>
          <w:b/>
          <w:color w:val="FF0000"/>
          <w:sz w:val="24"/>
          <w:szCs w:val="24"/>
        </w:rPr>
      </w:pPr>
      <w:r w:rsidRPr="00357562">
        <w:rPr>
          <w:b/>
          <w:color w:val="FF0000"/>
          <w:sz w:val="24"/>
          <w:szCs w:val="24"/>
        </w:rPr>
        <w:t>USER_INFO</w:t>
      </w:r>
    </w:p>
    <w:p w:rsidR="00357562" w:rsidRDefault="00357562" w:rsidP="00357562">
      <w:pPr>
        <w:pStyle w:val="Header"/>
      </w:pPr>
    </w:p>
    <w:tbl>
      <w:tblPr>
        <w:tblStyle w:val="PlainTable1"/>
        <w:tblpPr w:leftFromText="180" w:rightFromText="180" w:vertAnchor="text" w:tblpY="42"/>
        <w:tblW w:w="9355" w:type="dxa"/>
        <w:tblLook w:val="04A0" w:firstRow="1" w:lastRow="0" w:firstColumn="1" w:lastColumn="0" w:noHBand="0" w:noVBand="1"/>
      </w:tblPr>
      <w:tblGrid>
        <w:gridCol w:w="1566"/>
        <w:gridCol w:w="1628"/>
        <w:gridCol w:w="1738"/>
        <w:gridCol w:w="1478"/>
        <w:gridCol w:w="1834"/>
        <w:gridCol w:w="1111"/>
      </w:tblGrid>
      <w:tr w:rsidR="00357562" w:rsidTr="00357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6" w:type="dxa"/>
          </w:tcPr>
          <w:p w:rsidR="00357562" w:rsidRDefault="00357562" w:rsidP="00357562">
            <w:pPr>
              <w:pStyle w:val="Header"/>
            </w:pPr>
            <w:r>
              <w:t>USER_INFO_ID</w:t>
            </w:r>
          </w:p>
        </w:tc>
        <w:tc>
          <w:tcPr>
            <w:tcW w:w="1628" w:type="dxa"/>
          </w:tcPr>
          <w:p w:rsidR="00357562" w:rsidRDefault="00357562" w:rsidP="00357562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USER_NAME</w:t>
            </w:r>
          </w:p>
        </w:tc>
        <w:tc>
          <w:tcPr>
            <w:tcW w:w="1738" w:type="dxa"/>
          </w:tcPr>
          <w:p w:rsidR="00357562" w:rsidRDefault="00357562" w:rsidP="00357562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FATHER_NAME</w:t>
            </w:r>
          </w:p>
        </w:tc>
        <w:tc>
          <w:tcPr>
            <w:tcW w:w="1478" w:type="dxa"/>
          </w:tcPr>
          <w:p w:rsidR="00357562" w:rsidRDefault="00357562" w:rsidP="00357562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ADDRESS </w:t>
            </w:r>
          </w:p>
        </w:tc>
        <w:tc>
          <w:tcPr>
            <w:tcW w:w="1834" w:type="dxa"/>
          </w:tcPr>
          <w:p w:rsidR="00357562" w:rsidRDefault="00357562" w:rsidP="00357562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PHONE_NUMBER</w:t>
            </w:r>
          </w:p>
        </w:tc>
        <w:tc>
          <w:tcPr>
            <w:tcW w:w="1111" w:type="dxa"/>
          </w:tcPr>
          <w:p w:rsidR="00357562" w:rsidRDefault="00357562" w:rsidP="00357562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CNIC</w:t>
            </w:r>
          </w:p>
        </w:tc>
      </w:tr>
    </w:tbl>
    <w:p w:rsidR="00357562" w:rsidRDefault="00357562" w:rsidP="00357562">
      <w:pPr>
        <w:pStyle w:val="Header"/>
      </w:pPr>
    </w:p>
    <w:p w:rsidR="002A7CF5" w:rsidRPr="002A7CF5" w:rsidRDefault="002A7CF5" w:rsidP="00357562"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USERS</w:t>
      </w:r>
    </w:p>
    <w:p w:rsidR="002A7CF5" w:rsidRPr="002A7CF5" w:rsidRDefault="006E7187" w:rsidP="00357562">
      <w:pPr>
        <w:pStyle w:val="Head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                  FK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1644"/>
        <w:gridCol w:w="1746"/>
        <w:gridCol w:w="1505"/>
        <w:gridCol w:w="1141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357562" w:rsidRDefault="00357562" w:rsidP="000F7E8D">
            <w:pPr>
              <w:pStyle w:val="Header"/>
            </w:pPr>
            <w:r>
              <w:t>USER_ID</w:t>
            </w:r>
          </w:p>
        </w:tc>
        <w:tc>
          <w:tcPr>
            <w:tcW w:w="1644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USER_INFO_ID</w:t>
            </w:r>
          </w:p>
        </w:tc>
        <w:tc>
          <w:tcPr>
            <w:tcW w:w="1746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USER_TYPE</w:t>
            </w:r>
          </w:p>
        </w:tc>
        <w:tc>
          <w:tcPr>
            <w:tcW w:w="1505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141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</w:tbl>
    <w:p w:rsidR="00357562" w:rsidRDefault="00357562" w:rsidP="00357562">
      <w:pPr>
        <w:pStyle w:val="Header"/>
      </w:pPr>
    </w:p>
    <w:p w:rsidR="00357562" w:rsidRPr="006E7187" w:rsidRDefault="002A7CF5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EMPLOYEES</w:t>
      </w:r>
    </w:p>
    <w:p w:rsidR="00357562" w:rsidRDefault="00357562" w:rsidP="00357562">
      <w:pPr>
        <w:pStyle w:val="Header"/>
      </w:pPr>
    </w:p>
    <w:tbl>
      <w:tblPr>
        <w:tblStyle w:val="PlainTable1"/>
        <w:tblW w:w="9720" w:type="dxa"/>
        <w:tblInd w:w="-5" w:type="dxa"/>
        <w:tblLook w:val="04A0" w:firstRow="1" w:lastRow="0" w:firstColumn="1" w:lastColumn="0" w:noHBand="0" w:noVBand="1"/>
      </w:tblPr>
      <w:tblGrid>
        <w:gridCol w:w="1511"/>
        <w:gridCol w:w="1891"/>
        <w:gridCol w:w="1617"/>
        <w:gridCol w:w="1066"/>
        <w:gridCol w:w="1818"/>
        <w:gridCol w:w="653"/>
        <w:gridCol w:w="1796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1" w:type="dxa"/>
          </w:tcPr>
          <w:p w:rsidR="00357562" w:rsidRDefault="00357562" w:rsidP="000F7E8D">
            <w:pPr>
              <w:pStyle w:val="Header"/>
            </w:pPr>
            <w:bookmarkStart w:id="0" w:name="_GoBack"/>
            <w:bookmarkEnd w:id="0"/>
            <w:r>
              <w:t>EMPLOYEE_ID</w:t>
            </w:r>
          </w:p>
        </w:tc>
        <w:tc>
          <w:tcPr>
            <w:tcW w:w="1891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EMPLOYEE_NAME</w:t>
            </w:r>
          </w:p>
        </w:tc>
        <w:tc>
          <w:tcPr>
            <w:tcW w:w="1644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FATHER_NAME</w:t>
            </w:r>
          </w:p>
        </w:tc>
        <w:tc>
          <w:tcPr>
            <w:tcW w:w="1157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22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PHONE_NUMBER</w:t>
            </w:r>
          </w:p>
        </w:tc>
        <w:tc>
          <w:tcPr>
            <w:tcW w:w="754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CNIC</w:t>
            </w:r>
          </w:p>
        </w:tc>
        <w:tc>
          <w:tcPr>
            <w:tcW w:w="941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SCHED_OF_DUTY</w:t>
            </w:r>
          </w:p>
        </w:tc>
      </w:tr>
    </w:tbl>
    <w:p w:rsidR="00357562" w:rsidRDefault="00357562" w:rsidP="00357562">
      <w:pPr>
        <w:pStyle w:val="Header"/>
      </w:pPr>
    </w:p>
    <w:p w:rsidR="00357562" w:rsidRPr="006E7187" w:rsidRDefault="002A7CF5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CUSTOMER</w:t>
      </w:r>
    </w:p>
    <w:p w:rsidR="00357562" w:rsidRDefault="00357562" w:rsidP="00357562">
      <w:pPr>
        <w:pStyle w:val="Header"/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569"/>
        <w:gridCol w:w="1949"/>
        <w:gridCol w:w="1446"/>
        <w:gridCol w:w="1833"/>
        <w:gridCol w:w="1017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9" w:type="dxa"/>
          </w:tcPr>
          <w:p w:rsidR="00357562" w:rsidRDefault="00357562" w:rsidP="000F7E8D">
            <w:pPr>
              <w:pStyle w:val="Header"/>
            </w:pPr>
            <w:r>
              <w:t>CUSTOMER_ID</w:t>
            </w:r>
          </w:p>
        </w:tc>
        <w:tc>
          <w:tcPr>
            <w:tcW w:w="1949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446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33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PHONE_NUMBER</w:t>
            </w:r>
          </w:p>
        </w:tc>
        <w:tc>
          <w:tcPr>
            <w:tcW w:w="1017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GENDER </w:t>
            </w:r>
          </w:p>
        </w:tc>
      </w:tr>
    </w:tbl>
    <w:p w:rsidR="00357562" w:rsidRDefault="00357562" w:rsidP="00357562">
      <w:pPr>
        <w:pStyle w:val="Header"/>
      </w:pPr>
    </w:p>
    <w:p w:rsidR="00357562" w:rsidRPr="006E7187" w:rsidRDefault="002A7CF5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TABLE</w:t>
      </w:r>
    </w:p>
    <w:p w:rsidR="00357562" w:rsidRDefault="00357562" w:rsidP="00357562">
      <w:pPr>
        <w:pStyle w:val="Header"/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1644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357562" w:rsidRDefault="00357562" w:rsidP="000F7E8D">
            <w:pPr>
              <w:pStyle w:val="Header"/>
            </w:pPr>
            <w:r>
              <w:t>TABLE_ID</w:t>
            </w:r>
          </w:p>
        </w:tc>
        <w:tc>
          <w:tcPr>
            <w:tcW w:w="1644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AVAILABILITY </w:t>
            </w:r>
          </w:p>
        </w:tc>
      </w:tr>
    </w:tbl>
    <w:p w:rsidR="00357562" w:rsidRDefault="00357562" w:rsidP="00357562">
      <w:pPr>
        <w:pStyle w:val="Header"/>
      </w:pPr>
    </w:p>
    <w:p w:rsidR="00357562" w:rsidRPr="006E7187" w:rsidRDefault="002A7CF5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MENU</w:t>
      </w:r>
    </w:p>
    <w:p w:rsidR="00357562" w:rsidRDefault="00357562" w:rsidP="00357562">
      <w:pPr>
        <w:pStyle w:val="Header"/>
      </w:pP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479"/>
        <w:gridCol w:w="1644"/>
        <w:gridCol w:w="1746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</w:tcPr>
          <w:p w:rsidR="00357562" w:rsidRDefault="00357562" w:rsidP="000F7E8D">
            <w:pPr>
              <w:pStyle w:val="Header"/>
            </w:pPr>
            <w:r>
              <w:t>ITEMS_ID</w:t>
            </w:r>
          </w:p>
        </w:tc>
        <w:tc>
          <w:tcPr>
            <w:tcW w:w="1644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ITEMS</w:t>
            </w:r>
          </w:p>
        </w:tc>
        <w:tc>
          <w:tcPr>
            <w:tcW w:w="1746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</w:tbl>
    <w:p w:rsidR="002A7CF5" w:rsidRDefault="002A7CF5" w:rsidP="00357562">
      <w:pPr>
        <w:pStyle w:val="Header"/>
      </w:pPr>
    </w:p>
    <w:p w:rsidR="00357562" w:rsidRPr="006E7187" w:rsidRDefault="002A7CF5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SALESPORSON</w:t>
      </w:r>
    </w:p>
    <w:p w:rsidR="00357562" w:rsidRDefault="00357562" w:rsidP="00357562">
      <w:pPr>
        <w:pStyle w:val="Header"/>
      </w:pPr>
    </w:p>
    <w:tbl>
      <w:tblPr>
        <w:tblStyle w:val="PlainTable1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52"/>
        <w:gridCol w:w="2129"/>
        <w:gridCol w:w="2139"/>
        <w:gridCol w:w="1530"/>
        <w:gridCol w:w="1800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2" w:type="dxa"/>
          </w:tcPr>
          <w:p w:rsidR="00357562" w:rsidRDefault="00357562" w:rsidP="000F7E8D">
            <w:pPr>
              <w:pStyle w:val="Header"/>
            </w:pPr>
            <w:r>
              <w:t>SALESPORSON_ID</w:t>
            </w:r>
          </w:p>
        </w:tc>
        <w:tc>
          <w:tcPr>
            <w:tcW w:w="2129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SALEPORSON_NMAE</w:t>
            </w:r>
          </w:p>
        </w:tc>
        <w:tc>
          <w:tcPr>
            <w:tcW w:w="2139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CONTACT_NUMBER</w:t>
            </w:r>
          </w:p>
        </w:tc>
        <w:tc>
          <w:tcPr>
            <w:tcW w:w="1530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00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SCHED_OF_DUTY</w:t>
            </w:r>
          </w:p>
        </w:tc>
      </w:tr>
    </w:tbl>
    <w:p w:rsidR="00357562" w:rsidRDefault="00357562" w:rsidP="00357562">
      <w:pPr>
        <w:pStyle w:val="Header"/>
      </w:pPr>
    </w:p>
    <w:p w:rsidR="00357562" w:rsidRPr="006E7187" w:rsidRDefault="002A7CF5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RESERVATION</w:t>
      </w:r>
    </w:p>
    <w:p w:rsidR="00357562" w:rsidRPr="006E7187" w:rsidRDefault="006E7187" w:rsidP="00357562">
      <w:pPr>
        <w:pStyle w:val="Header"/>
        <w:rPr>
          <w:b/>
          <w:sz w:val="24"/>
          <w:szCs w:val="24"/>
        </w:rPr>
      </w:pPr>
      <w:r>
        <w:t xml:space="preserve">                                               </w:t>
      </w:r>
      <w:r w:rsidRPr="006E7187">
        <w:rPr>
          <w:b/>
          <w:color w:val="FF0000"/>
          <w:sz w:val="24"/>
          <w:szCs w:val="24"/>
        </w:rPr>
        <w:t xml:space="preserve">FK                           </w:t>
      </w:r>
      <w:proofErr w:type="spellStart"/>
      <w:r w:rsidRPr="006E7187">
        <w:rPr>
          <w:b/>
          <w:color w:val="FF0000"/>
          <w:sz w:val="24"/>
          <w:szCs w:val="24"/>
        </w:rPr>
        <w:t>FK</w:t>
      </w:r>
      <w:proofErr w:type="spellEnd"/>
      <w:r w:rsidRPr="006E7187">
        <w:rPr>
          <w:b/>
          <w:color w:val="FF0000"/>
          <w:sz w:val="24"/>
          <w:szCs w:val="24"/>
        </w:rPr>
        <w:t xml:space="preserve"> 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602"/>
        <w:gridCol w:w="1692"/>
        <w:gridCol w:w="1579"/>
        <w:gridCol w:w="1817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357562" w:rsidRDefault="00357562" w:rsidP="000F7E8D">
            <w:pPr>
              <w:pStyle w:val="Header"/>
            </w:pPr>
            <w:r>
              <w:t>RESERVATION_ID</w:t>
            </w:r>
          </w:p>
        </w:tc>
        <w:tc>
          <w:tcPr>
            <w:tcW w:w="1602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EMPLOYEE_ID</w:t>
            </w:r>
          </w:p>
        </w:tc>
        <w:tc>
          <w:tcPr>
            <w:tcW w:w="1692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COSTOMER_ID</w:t>
            </w:r>
          </w:p>
        </w:tc>
        <w:tc>
          <w:tcPr>
            <w:tcW w:w="1579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DATE_APPLIED</w:t>
            </w:r>
          </w:p>
        </w:tc>
        <w:tc>
          <w:tcPr>
            <w:tcW w:w="1817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DATE_OF_SCHED</w:t>
            </w:r>
          </w:p>
        </w:tc>
      </w:tr>
    </w:tbl>
    <w:p w:rsidR="00357562" w:rsidRDefault="00357562" w:rsidP="00357562">
      <w:pPr>
        <w:pStyle w:val="Header"/>
      </w:pPr>
    </w:p>
    <w:p w:rsidR="00357562" w:rsidRPr="006E7187" w:rsidRDefault="002A7CF5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PURCHASED</w:t>
      </w:r>
    </w:p>
    <w:p w:rsidR="00357562" w:rsidRPr="006E7187" w:rsidRDefault="006E7187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 xml:space="preserve">                                              FK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602"/>
        <w:gridCol w:w="1692"/>
      </w:tblGrid>
      <w:tr w:rsidR="00357562" w:rsidTr="000F7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357562" w:rsidRDefault="00357562" w:rsidP="000F7E8D">
            <w:pPr>
              <w:pStyle w:val="Header"/>
            </w:pPr>
            <w:r>
              <w:t>PURCHASED</w:t>
            </w:r>
            <w:r>
              <w:t>_ID</w:t>
            </w:r>
          </w:p>
        </w:tc>
        <w:tc>
          <w:tcPr>
            <w:tcW w:w="1602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ITEMS</w:t>
            </w:r>
            <w:r>
              <w:t>_ID</w:t>
            </w:r>
          </w:p>
        </w:tc>
        <w:tc>
          <w:tcPr>
            <w:tcW w:w="1692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TOTAL_SALES</w:t>
            </w:r>
          </w:p>
        </w:tc>
      </w:tr>
    </w:tbl>
    <w:p w:rsidR="00357562" w:rsidRDefault="00357562" w:rsidP="00357562">
      <w:pPr>
        <w:pStyle w:val="Header"/>
      </w:pPr>
    </w:p>
    <w:p w:rsidR="00357562" w:rsidRPr="006E7187" w:rsidRDefault="006E7187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SALES</w:t>
      </w:r>
    </w:p>
    <w:p w:rsidR="00357562" w:rsidRPr="006E7187" w:rsidRDefault="006E7187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 xml:space="preserve">                                                  FK</w:t>
      </w:r>
    </w:p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814"/>
        <w:gridCol w:w="1748"/>
        <w:gridCol w:w="1692"/>
      </w:tblGrid>
      <w:tr w:rsidR="00357562" w:rsidTr="00357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:rsidR="00357562" w:rsidRDefault="00357562" w:rsidP="000F7E8D">
            <w:pPr>
              <w:pStyle w:val="Header"/>
            </w:pPr>
            <w:r>
              <w:t>SALES</w:t>
            </w:r>
            <w:r>
              <w:t>_ID</w:t>
            </w:r>
          </w:p>
        </w:tc>
        <w:tc>
          <w:tcPr>
            <w:tcW w:w="1748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SALEPORSON</w:t>
            </w:r>
            <w:r>
              <w:t>_ID</w:t>
            </w:r>
          </w:p>
        </w:tc>
        <w:tc>
          <w:tcPr>
            <w:tcW w:w="1692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TOTAL_SALES</w:t>
            </w:r>
          </w:p>
        </w:tc>
      </w:tr>
    </w:tbl>
    <w:p w:rsidR="006E7187" w:rsidRDefault="006E7187" w:rsidP="00357562">
      <w:pPr>
        <w:pStyle w:val="Header"/>
        <w:rPr>
          <w:b/>
          <w:color w:val="FF0000"/>
          <w:sz w:val="24"/>
          <w:szCs w:val="24"/>
        </w:rPr>
      </w:pPr>
    </w:p>
    <w:p w:rsidR="002A7CF5" w:rsidRPr="006E7187" w:rsidRDefault="006E7187" w:rsidP="00357562">
      <w:pPr>
        <w:pStyle w:val="Header"/>
        <w:rPr>
          <w:b/>
          <w:color w:val="FF0000"/>
          <w:sz w:val="24"/>
          <w:szCs w:val="24"/>
        </w:rPr>
      </w:pPr>
      <w:r w:rsidRPr="006E7187">
        <w:rPr>
          <w:b/>
          <w:color w:val="FF0000"/>
          <w:sz w:val="24"/>
          <w:szCs w:val="24"/>
        </w:rPr>
        <w:t>ORDER</w:t>
      </w:r>
    </w:p>
    <w:p w:rsidR="002A7CF5" w:rsidRPr="006E7187" w:rsidRDefault="006E7187" w:rsidP="00357562">
      <w:pPr>
        <w:pStyle w:val="Header"/>
        <w:rPr>
          <w:b/>
          <w:sz w:val="24"/>
          <w:szCs w:val="24"/>
        </w:rPr>
      </w:pPr>
      <w:r>
        <w:t xml:space="preserve">                                   </w:t>
      </w:r>
      <w:r w:rsidRPr="006E7187">
        <w:rPr>
          <w:b/>
          <w:color w:val="FF0000"/>
          <w:sz w:val="24"/>
          <w:szCs w:val="24"/>
        </w:rPr>
        <w:t xml:space="preserve">FK                              </w:t>
      </w:r>
      <w:proofErr w:type="spellStart"/>
      <w:r w:rsidRPr="006E7187">
        <w:rPr>
          <w:b/>
          <w:color w:val="FF0000"/>
          <w:sz w:val="24"/>
          <w:szCs w:val="24"/>
        </w:rPr>
        <w:t>FK</w:t>
      </w:r>
      <w:proofErr w:type="spellEnd"/>
      <w:r w:rsidRPr="006E7187">
        <w:rPr>
          <w:b/>
          <w:color w:val="FF0000"/>
          <w:sz w:val="24"/>
          <w:szCs w:val="24"/>
        </w:rPr>
        <w:t xml:space="preserve">                     </w:t>
      </w:r>
      <w:proofErr w:type="spellStart"/>
      <w:r w:rsidRPr="006E7187">
        <w:rPr>
          <w:b/>
          <w:color w:val="FF0000"/>
          <w:sz w:val="24"/>
          <w:szCs w:val="24"/>
        </w:rPr>
        <w:t>FK</w:t>
      </w:r>
      <w:proofErr w:type="spellEnd"/>
      <w:r w:rsidRPr="006E7187">
        <w:rPr>
          <w:b/>
          <w:color w:val="FF0000"/>
          <w:sz w:val="24"/>
          <w:szCs w:val="24"/>
        </w:rPr>
        <w:t xml:space="preserve">                      </w:t>
      </w:r>
      <w:proofErr w:type="spellStart"/>
      <w:r w:rsidRPr="006E7187">
        <w:rPr>
          <w:b/>
          <w:color w:val="FF0000"/>
          <w:sz w:val="24"/>
          <w:szCs w:val="24"/>
        </w:rPr>
        <w:t>FK</w:t>
      </w:r>
      <w:proofErr w:type="spellEnd"/>
      <w:r w:rsidRPr="006E7187">
        <w:rPr>
          <w:b/>
          <w:color w:val="FF0000"/>
          <w:sz w:val="24"/>
          <w:szCs w:val="24"/>
        </w:rPr>
        <w:t xml:space="preserve"> </w:t>
      </w:r>
      <w:r w:rsidRPr="006E7187">
        <w:rPr>
          <w:b/>
          <w:sz w:val="24"/>
          <w:szCs w:val="24"/>
        </w:rPr>
        <w:tab/>
      </w:r>
    </w:p>
    <w:tbl>
      <w:tblPr>
        <w:tblStyle w:val="PlainTable1"/>
        <w:tblW w:w="9630" w:type="dxa"/>
        <w:tblInd w:w="-5" w:type="dxa"/>
        <w:tblLook w:val="04A0" w:firstRow="1" w:lastRow="0" w:firstColumn="1" w:lastColumn="0" w:noHBand="0" w:noVBand="1"/>
      </w:tblPr>
      <w:tblGrid>
        <w:gridCol w:w="1235"/>
        <w:gridCol w:w="1748"/>
        <w:gridCol w:w="1586"/>
        <w:gridCol w:w="1140"/>
        <w:gridCol w:w="1170"/>
        <w:gridCol w:w="1201"/>
        <w:gridCol w:w="1550"/>
      </w:tblGrid>
      <w:tr w:rsidR="00357562" w:rsidTr="00357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6" w:type="dxa"/>
          </w:tcPr>
          <w:p w:rsidR="00357562" w:rsidRDefault="00357562" w:rsidP="000F7E8D">
            <w:pPr>
              <w:pStyle w:val="Header"/>
            </w:pPr>
            <w:r>
              <w:t>ORDER</w:t>
            </w:r>
            <w:r>
              <w:t>_ID</w:t>
            </w:r>
          </w:p>
        </w:tc>
        <w:tc>
          <w:tcPr>
            <w:tcW w:w="1748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SALEPORSON</w:t>
            </w:r>
            <w:r>
              <w:t>_ID</w:t>
            </w:r>
          </w:p>
        </w:tc>
        <w:tc>
          <w:tcPr>
            <w:tcW w:w="1614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COSTOMER_ID</w:t>
            </w:r>
          </w:p>
        </w:tc>
        <w:tc>
          <w:tcPr>
            <w:tcW w:w="1255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TABLE_ID</w:t>
            </w:r>
          </w:p>
        </w:tc>
        <w:tc>
          <w:tcPr>
            <w:tcW w:w="1340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ITEMS_ID</w:t>
            </w:r>
          </w:p>
        </w:tc>
        <w:tc>
          <w:tcPr>
            <w:tcW w:w="1249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038" w:type="dxa"/>
          </w:tcPr>
          <w:p w:rsidR="00357562" w:rsidRDefault="00357562" w:rsidP="000F7E8D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TOTALE_PRICE</w:t>
            </w:r>
          </w:p>
        </w:tc>
      </w:tr>
    </w:tbl>
    <w:p w:rsidR="00357562" w:rsidRPr="00357562" w:rsidRDefault="00357562" w:rsidP="00357562">
      <w:pPr>
        <w:pStyle w:val="Header"/>
      </w:pPr>
    </w:p>
    <w:p w:rsidR="00357562" w:rsidRDefault="00357562" w:rsidP="00357562">
      <w:pPr>
        <w:pStyle w:val="Header"/>
      </w:pPr>
    </w:p>
    <w:p w:rsidR="00357562" w:rsidRDefault="00357562" w:rsidP="00357562">
      <w:pPr>
        <w:pStyle w:val="Header"/>
      </w:pPr>
    </w:p>
    <w:p w:rsidR="008829CE" w:rsidRDefault="008829CE"/>
    <w:p w:rsidR="00357562" w:rsidRDefault="00357562"/>
    <w:p w:rsidR="00357562" w:rsidRDefault="00357562"/>
    <w:sectPr w:rsidR="00357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562"/>
    <w:rsid w:val="002A7CF5"/>
    <w:rsid w:val="00357562"/>
    <w:rsid w:val="006E7187"/>
    <w:rsid w:val="0088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3565"/>
  <w15:docId w15:val="{7AFEE7F9-0E7E-419D-8FEC-99F8512B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56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57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62"/>
  </w:style>
  <w:style w:type="table" w:styleId="PlainTable1">
    <w:name w:val="Plain Table 1"/>
    <w:basedOn w:val="TableNormal"/>
    <w:uiPriority w:val="41"/>
    <w:rsid w:val="0035756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Word%202010%20loo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2010 look</Template>
  <TotalTime>27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Nasar</dc:creator>
  <cp:keywords/>
  <dc:description/>
  <cp:lastModifiedBy>Muhammad Nasar</cp:lastModifiedBy>
  <cp:revision>1</cp:revision>
  <dcterms:created xsi:type="dcterms:W3CDTF">2018-05-22T07:00:00Z</dcterms:created>
  <dcterms:modified xsi:type="dcterms:W3CDTF">2018-05-22T07:28:00Z</dcterms:modified>
</cp:coreProperties>
</file>